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5E46D4B68E504A72A5652B997EA3086F"/>
        </w:placeholder>
        <w:docPartList>
          <w:docPartGallery w:val="Quick Parts"/>
          <w:docPartCategory w:val=" Resume Name"/>
        </w:docPartList>
      </w:sdtPr>
      <w:sdtEndPr/>
      <w:sdtContent>
        <w:p w:rsidR="00BA622F" w:rsidRDefault="00BA622F">
          <w:pPr>
            <w:pStyle w:val="PersonalName"/>
          </w:pPr>
          <w:r>
            <w:rPr>
              <w:noProof/>
              <w:lang w:val="en-IN" w:eastAsia="en-IN"/>
            </w:rPr>
            <w:drawing>
              <wp:anchor distT="0" distB="91440" distL="114300" distR="114300" simplePos="0" relativeHeight="251659264" behindDoc="0" locked="0" layoutInCell="1" allowOverlap="1" wp14:editId="14DD8AAB">
                <wp:simplePos x="0" y="0"/>
                <wp:positionH relativeFrom="margin">
                  <wp:posOffset>5250180</wp:posOffset>
                </wp:positionH>
                <wp:positionV relativeFrom="margin">
                  <wp:posOffset>36830</wp:posOffset>
                </wp:positionV>
                <wp:extent cx="958215" cy="1379220"/>
                <wp:effectExtent l="0" t="0" r="0" b="0"/>
                <wp:wrapTopAndBottom/>
                <wp:docPr id="1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8215" cy="137922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alias w:val="Author"/>
              <w:tag w:val=""/>
              <w:id w:val="-154912835"/>
              <w:placeholder>
                <w:docPart w:val="5A3106BCA9CE41FF935659EC1C1AD36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lang w:val="en-IN"/>
                </w:rPr>
                <w:t>neha s. sontakke</w:t>
              </w:r>
            </w:sdtContent>
          </w:sdt>
        </w:p>
        <w:bookmarkEnd w:id="0" w:displacedByCustomXml="next"/>
        <w:sdt>
          <w:sdtPr>
            <w:alias w:val="E-mail Address"/>
            <w:tag w:val=""/>
            <w:id w:val="1002780879"/>
            <w:placeholder>
              <w:docPart w:val="30CF604823054B0B99F72EF8248C2637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:rsidR="00BA622F" w:rsidRDefault="00BA622F">
              <w:pPr>
                <w:pStyle w:val="NoSpacing"/>
              </w:pPr>
              <w:r>
                <w:rPr>
                  <w:lang w:val="en-IN"/>
                </w:rPr>
                <w:t>Email: - nehasontakke123@gmail.com</w:t>
              </w:r>
            </w:p>
          </w:sdtContent>
        </w:sdt>
        <w:p w:rsidR="00BA622F" w:rsidRDefault="00BA622F">
          <w:pPr>
            <w:pStyle w:val="NoSpacing"/>
          </w:pPr>
          <w:r>
            <w:t>Contact: - 8767245367, 9168786962</w:t>
          </w:r>
        </w:p>
        <w:sdt>
          <w:sdtPr>
            <w:alias w:val="Phone"/>
            <w:tag w:val=""/>
            <w:id w:val="-1340385030"/>
            <w:placeholder>
              <w:docPart w:val="32B64C2540854872A0D8254C67DBC17E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:rsidR="00BA622F" w:rsidRDefault="00BA622F">
              <w:pPr>
                <w:pStyle w:val="NoSpacing"/>
              </w:pPr>
              <w:r>
                <w:rPr>
                  <w:lang w:val="en-IN"/>
                </w:rPr>
                <w:t>Address: At Ramji Ambedkar Nagar, 8Th Mile Amravati Road Nagpur (440023)</w:t>
              </w:r>
            </w:p>
          </w:sdtContent>
        </w:sdt>
        <w:p w:rsidR="000B5AEE" w:rsidRDefault="00BA622F">
          <w:r>
            <w:t>DOB: - 20 OCT 1997</w:t>
          </w:r>
        </w:p>
      </w:sdtContent>
    </w:sdt>
    <w:p w:rsidR="000B5AEE" w:rsidRDefault="00490045">
      <w:pPr>
        <w:pStyle w:val="SectionHeading"/>
      </w:pPr>
      <w:r>
        <w:t>Objectives</w:t>
      </w:r>
    </w:p>
    <w:p w:rsidR="00735A1C" w:rsidRPr="000F33C8" w:rsidRDefault="00735A1C">
      <w:pPr>
        <w:rPr>
          <w:sz w:val="24"/>
          <w:szCs w:val="24"/>
        </w:rPr>
      </w:pPr>
      <w:r w:rsidRPr="000F33C8">
        <w:rPr>
          <w:sz w:val="24"/>
          <w:szCs w:val="24"/>
        </w:rPr>
        <w:t xml:space="preserve">Develop engineering analysis capabilities in the domain and perform up to the satisfaction of my seniors and superior to improve work efficiency. </w:t>
      </w:r>
    </w:p>
    <w:p w:rsidR="000B5AEE" w:rsidRDefault="00490045">
      <w:pPr>
        <w:pStyle w:val="SectionHeading"/>
      </w:pPr>
      <w:r>
        <w:t>Education</w:t>
      </w:r>
    </w:p>
    <w:p w:rsidR="00735A1C" w:rsidRDefault="00D0256F" w:rsidP="00735A1C">
      <w:pPr>
        <w:rPr>
          <w:b/>
        </w:rPr>
      </w:pPr>
      <w:r>
        <w:rPr>
          <w:b/>
        </w:rPr>
        <w:t xml:space="preserve">BHIDE GIRL’S HIGH SCHOOL AND JR. COLLEGE NAGPUR </w:t>
      </w:r>
    </w:p>
    <w:p w:rsidR="00735A1C" w:rsidRPr="000F33C8" w:rsidRDefault="00735A1C" w:rsidP="00735A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F33C8">
        <w:rPr>
          <w:sz w:val="24"/>
          <w:szCs w:val="24"/>
        </w:rPr>
        <w:t>Maharashtra State Board (10</w:t>
      </w:r>
      <w:r w:rsidRPr="000F33C8">
        <w:rPr>
          <w:sz w:val="24"/>
          <w:szCs w:val="24"/>
          <w:vertAlign w:val="superscript"/>
        </w:rPr>
        <w:t>th</w:t>
      </w:r>
      <w:r w:rsidRPr="000F33C8">
        <w:rPr>
          <w:sz w:val="24"/>
          <w:szCs w:val="24"/>
        </w:rPr>
        <w:t xml:space="preserve">)  </w:t>
      </w:r>
      <w:r w:rsidR="00D0256F" w:rsidRPr="000F33C8">
        <w:rPr>
          <w:sz w:val="24"/>
          <w:szCs w:val="24"/>
        </w:rPr>
        <w:t>- [68.60%]</w:t>
      </w:r>
      <w:r w:rsidRPr="000F33C8">
        <w:rPr>
          <w:sz w:val="24"/>
          <w:szCs w:val="24"/>
        </w:rPr>
        <w:t xml:space="preserve">                                               2013 </w:t>
      </w:r>
    </w:p>
    <w:p w:rsidR="00D0256F" w:rsidRPr="000F33C8" w:rsidRDefault="00D0256F" w:rsidP="00735A1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0F33C8">
        <w:rPr>
          <w:sz w:val="24"/>
          <w:szCs w:val="24"/>
        </w:rPr>
        <w:t>Maharashtra State Board (12</w:t>
      </w:r>
      <w:r w:rsidRPr="000F33C8">
        <w:rPr>
          <w:sz w:val="24"/>
          <w:szCs w:val="24"/>
          <w:vertAlign w:val="superscript"/>
        </w:rPr>
        <w:t>th</w:t>
      </w:r>
      <w:r w:rsidRPr="000F33C8">
        <w:rPr>
          <w:sz w:val="24"/>
          <w:szCs w:val="24"/>
        </w:rPr>
        <w:t>)  - [54.46%]</w:t>
      </w:r>
      <w:r w:rsidRPr="000F33C8">
        <w:rPr>
          <w:b/>
          <w:sz w:val="24"/>
          <w:szCs w:val="24"/>
        </w:rPr>
        <w:t xml:space="preserve">                                               </w:t>
      </w:r>
      <w:r w:rsidRPr="000F33C8">
        <w:rPr>
          <w:sz w:val="24"/>
          <w:szCs w:val="24"/>
        </w:rPr>
        <w:t>2015</w:t>
      </w:r>
    </w:p>
    <w:p w:rsidR="00D0256F" w:rsidRPr="00735A1C" w:rsidRDefault="00D0256F" w:rsidP="00D0256F">
      <w:pPr>
        <w:pStyle w:val="ListParagraph"/>
        <w:ind w:left="1152"/>
        <w:rPr>
          <w:b/>
        </w:rPr>
      </w:pPr>
    </w:p>
    <w:p w:rsidR="00735A1C" w:rsidRDefault="00735A1C" w:rsidP="00735A1C">
      <w:pPr>
        <w:rPr>
          <w:b/>
        </w:rPr>
      </w:pPr>
      <w:r>
        <w:t xml:space="preserve">  </w:t>
      </w:r>
      <w:r w:rsidR="00D0256F" w:rsidRPr="00D0256F">
        <w:rPr>
          <w:b/>
        </w:rPr>
        <w:t xml:space="preserve">G.H.RAISONI POLYTECHNIC COLLEGE OF NAGPUR </w:t>
      </w:r>
      <w:r w:rsidRPr="00D0256F">
        <w:rPr>
          <w:b/>
        </w:rPr>
        <w:t xml:space="preserve">  </w:t>
      </w:r>
    </w:p>
    <w:p w:rsidR="00D0256F" w:rsidRPr="000F33C8" w:rsidRDefault="00D0256F" w:rsidP="00D0256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F33C8">
        <w:rPr>
          <w:sz w:val="24"/>
          <w:szCs w:val="24"/>
        </w:rPr>
        <w:t xml:space="preserve">Maharashtra State Board Of Technical Education (Diploma)                     </w:t>
      </w:r>
      <w:r w:rsidR="00B94333" w:rsidRPr="000F33C8">
        <w:rPr>
          <w:sz w:val="24"/>
          <w:szCs w:val="24"/>
        </w:rPr>
        <w:t xml:space="preserve">   </w:t>
      </w:r>
      <w:r w:rsidR="003E1800">
        <w:rPr>
          <w:sz w:val="24"/>
          <w:szCs w:val="24"/>
        </w:rPr>
        <w:t xml:space="preserve">   </w:t>
      </w:r>
      <w:r w:rsidRPr="000F33C8">
        <w:rPr>
          <w:sz w:val="24"/>
          <w:szCs w:val="24"/>
        </w:rPr>
        <w:t xml:space="preserve"> 2018     </w:t>
      </w:r>
    </w:p>
    <w:p w:rsidR="00D0256F" w:rsidRPr="000F33C8" w:rsidRDefault="00B17E8C" w:rsidP="00D0256F">
      <w:pPr>
        <w:pStyle w:val="ListParagraph"/>
        <w:ind w:left="785"/>
        <w:rPr>
          <w:sz w:val="24"/>
          <w:szCs w:val="24"/>
        </w:rPr>
      </w:pPr>
      <w:r>
        <w:rPr>
          <w:sz w:val="24"/>
          <w:szCs w:val="24"/>
        </w:rPr>
        <w:t xml:space="preserve">(Electronics and Telecommunication </w:t>
      </w:r>
      <w:r w:rsidR="00BA622F">
        <w:rPr>
          <w:sz w:val="24"/>
          <w:szCs w:val="24"/>
        </w:rPr>
        <w:t>Engineering)</w:t>
      </w:r>
      <w:r>
        <w:rPr>
          <w:sz w:val="24"/>
          <w:szCs w:val="24"/>
        </w:rPr>
        <w:t xml:space="preserve"> - </w:t>
      </w:r>
      <w:r w:rsidR="00D0256F" w:rsidRPr="000F33C8">
        <w:rPr>
          <w:sz w:val="24"/>
          <w:szCs w:val="24"/>
        </w:rPr>
        <w:t>[68.29%]</w:t>
      </w:r>
    </w:p>
    <w:p w:rsidR="00D0256F" w:rsidRDefault="00D0256F" w:rsidP="00B94333">
      <w:pPr>
        <w:rPr>
          <w:b/>
        </w:rPr>
      </w:pPr>
      <w:r>
        <w:rPr>
          <w:b/>
        </w:rPr>
        <w:t xml:space="preserve">ST. VINCENT PALLOTTI COLLEGE OF ENGINEERING AND TEHNOLOGY NAGPUR </w:t>
      </w:r>
    </w:p>
    <w:p w:rsidR="00D0256F" w:rsidRPr="000F33C8" w:rsidRDefault="00D0256F" w:rsidP="00D0256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F33C8">
        <w:rPr>
          <w:sz w:val="24"/>
          <w:szCs w:val="24"/>
        </w:rPr>
        <w:t>(BE In Electronics And Telecommunication Engineering )</w:t>
      </w:r>
    </w:p>
    <w:p w:rsidR="00D0256F" w:rsidRPr="00B94333" w:rsidRDefault="00D0256F" w:rsidP="00B94333">
      <w:pPr>
        <w:pStyle w:val="ListParagraph"/>
        <w:ind w:left="785"/>
      </w:pPr>
      <w:r w:rsidRPr="000F33C8">
        <w:rPr>
          <w:sz w:val="24"/>
          <w:szCs w:val="24"/>
        </w:rPr>
        <w:t>[</w:t>
      </w:r>
      <w:r w:rsidR="00B94333" w:rsidRPr="000F33C8">
        <w:rPr>
          <w:sz w:val="24"/>
          <w:szCs w:val="24"/>
        </w:rPr>
        <w:t xml:space="preserve">8.31 SGPA]                                                                                    </w:t>
      </w:r>
      <w:r w:rsidR="003E1800">
        <w:rPr>
          <w:sz w:val="24"/>
          <w:szCs w:val="24"/>
        </w:rPr>
        <w:t xml:space="preserve">                </w:t>
      </w:r>
      <w:r w:rsidR="00B94333" w:rsidRPr="000F33C8">
        <w:rPr>
          <w:sz w:val="24"/>
          <w:szCs w:val="24"/>
        </w:rPr>
        <w:t xml:space="preserve"> </w:t>
      </w:r>
      <w:r w:rsidR="00B94333" w:rsidRPr="00B94333">
        <w:t>2021</w:t>
      </w:r>
    </w:p>
    <w:p w:rsidR="000B5AEE" w:rsidRDefault="000B5AEE">
      <w:pPr>
        <w:pStyle w:val="Subsection"/>
      </w:pPr>
    </w:p>
    <w:p w:rsidR="000B5AEE" w:rsidRDefault="00490045">
      <w:pPr>
        <w:pStyle w:val="SectionHeading"/>
      </w:pPr>
      <w:r>
        <w:t>Experience</w:t>
      </w:r>
    </w:p>
    <w:p w:rsidR="00B94333" w:rsidRPr="000F33C8" w:rsidRDefault="00B94333" w:rsidP="000F33C8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0F33C8">
        <w:rPr>
          <w:b/>
          <w:sz w:val="24"/>
          <w:szCs w:val="24"/>
        </w:rPr>
        <w:t xml:space="preserve">Fresher </w:t>
      </w:r>
    </w:p>
    <w:p w:rsidR="000B5AEE" w:rsidRDefault="000B5AEE"/>
    <w:p w:rsidR="000B5AEE" w:rsidRPr="00B17E8C" w:rsidRDefault="00490045">
      <w:pPr>
        <w:pStyle w:val="SectionHeading"/>
        <w:rPr>
          <w:b/>
        </w:rPr>
      </w:pPr>
      <w:r w:rsidRPr="00B17E8C">
        <w:rPr>
          <w:b/>
        </w:rPr>
        <w:lastRenderedPageBreak/>
        <w:t>Skills</w:t>
      </w:r>
    </w:p>
    <w:p w:rsidR="000B5AEE" w:rsidRDefault="00B94333">
      <w:pPr>
        <w:pStyle w:val="ListParagraph"/>
        <w:numPr>
          <w:ilvl w:val="0"/>
          <w:numId w:val="4"/>
        </w:numPr>
        <w:ind w:hanging="288"/>
      </w:pPr>
      <w:r w:rsidRPr="00B94333">
        <w:rPr>
          <w:b/>
        </w:rPr>
        <w:t xml:space="preserve">Technical Skills : </w:t>
      </w:r>
      <w:r w:rsidRPr="000F33C8">
        <w:rPr>
          <w:sz w:val="24"/>
          <w:szCs w:val="24"/>
        </w:rPr>
        <w:t xml:space="preserve">MS-CIT , MS-OFFICE, TALLY ERP 9.0 ,  ENGLISH TYPEWRITING </w:t>
      </w:r>
      <w:r w:rsidR="000F33C8">
        <w:rPr>
          <w:sz w:val="24"/>
          <w:szCs w:val="24"/>
        </w:rPr>
        <w:t xml:space="preserve">   [SPEED</w:t>
      </w:r>
      <w:r w:rsidRPr="000F33C8">
        <w:rPr>
          <w:sz w:val="24"/>
          <w:szCs w:val="24"/>
        </w:rPr>
        <w:t xml:space="preserve">  W.P.M. 30,40] , MARATHI TYPEWRITING [SPEED W.P.M. 30] </w:t>
      </w:r>
    </w:p>
    <w:p w:rsidR="003E1800" w:rsidRPr="003E1800" w:rsidRDefault="00B94333">
      <w:pPr>
        <w:pStyle w:val="ListParagraph"/>
        <w:numPr>
          <w:ilvl w:val="0"/>
          <w:numId w:val="4"/>
        </w:numPr>
        <w:ind w:hanging="288"/>
        <w:rPr>
          <w:sz w:val="24"/>
          <w:szCs w:val="24"/>
        </w:rPr>
      </w:pPr>
      <w:r>
        <w:rPr>
          <w:b/>
        </w:rPr>
        <w:t>Soft skills:</w:t>
      </w:r>
      <w:r>
        <w:t xml:space="preserve">  </w:t>
      </w:r>
      <w:r w:rsidR="003E1800">
        <w:t xml:space="preserve">  </w:t>
      </w:r>
    </w:p>
    <w:p w:rsidR="00B94333" w:rsidRPr="000F33C8" w:rsidRDefault="00B94333" w:rsidP="00B17E8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F33C8">
        <w:rPr>
          <w:sz w:val="24"/>
          <w:szCs w:val="24"/>
        </w:rPr>
        <w:t>Teamwork</w:t>
      </w:r>
      <w:r w:rsidR="003E1800">
        <w:rPr>
          <w:sz w:val="24"/>
          <w:szCs w:val="24"/>
        </w:rPr>
        <w:t xml:space="preserve"> </w:t>
      </w:r>
      <w:r w:rsidR="00B17E8C">
        <w:rPr>
          <w:sz w:val="24"/>
          <w:szCs w:val="24"/>
        </w:rPr>
        <w:t>and</w:t>
      </w:r>
      <w:r w:rsidR="003E1800">
        <w:rPr>
          <w:sz w:val="24"/>
          <w:szCs w:val="24"/>
        </w:rPr>
        <w:t xml:space="preserve"> Leadership </w:t>
      </w:r>
    </w:p>
    <w:p w:rsidR="00B94333" w:rsidRPr="000F33C8" w:rsidRDefault="00B94333" w:rsidP="00B17E8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F33C8">
        <w:rPr>
          <w:sz w:val="24"/>
          <w:szCs w:val="24"/>
        </w:rPr>
        <w:t>Confidence</w:t>
      </w:r>
    </w:p>
    <w:p w:rsidR="00B94333" w:rsidRPr="000F33C8" w:rsidRDefault="00B94333" w:rsidP="00B17E8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F33C8">
        <w:rPr>
          <w:sz w:val="24"/>
          <w:szCs w:val="24"/>
        </w:rPr>
        <w:t xml:space="preserve">Interpersonal skills </w:t>
      </w:r>
    </w:p>
    <w:p w:rsidR="00B94333" w:rsidRPr="000F33C8" w:rsidRDefault="00B94333" w:rsidP="00B94333">
      <w:pPr>
        <w:pStyle w:val="ListParagraph"/>
        <w:ind w:left="432"/>
        <w:rPr>
          <w:sz w:val="24"/>
          <w:szCs w:val="24"/>
        </w:rPr>
      </w:pPr>
    </w:p>
    <w:p w:rsidR="00B94333" w:rsidRPr="00B17E8C" w:rsidRDefault="00B94333" w:rsidP="00B94333">
      <w:pPr>
        <w:pStyle w:val="ListParagraph"/>
        <w:ind w:left="432"/>
        <w:rPr>
          <w:b/>
          <w:sz w:val="28"/>
          <w:szCs w:val="28"/>
        </w:rPr>
      </w:pPr>
    </w:p>
    <w:p w:rsidR="00B94333" w:rsidRPr="00B17E8C" w:rsidRDefault="003E1800" w:rsidP="00B94333">
      <w:pPr>
        <w:rPr>
          <w:b/>
          <w:color w:val="808080" w:themeColor="background1" w:themeShade="80"/>
          <w:sz w:val="28"/>
          <w:szCs w:val="28"/>
        </w:rPr>
      </w:pPr>
      <w:r w:rsidRPr="00B17E8C">
        <w:rPr>
          <w:b/>
          <w:color w:val="808080" w:themeColor="background1" w:themeShade="80"/>
          <w:sz w:val="28"/>
          <w:szCs w:val="28"/>
        </w:rPr>
        <w:t>PROJECT</w:t>
      </w:r>
      <w:r w:rsidR="00B94333" w:rsidRPr="00B17E8C">
        <w:rPr>
          <w:b/>
          <w:color w:val="808080" w:themeColor="background1" w:themeShade="80"/>
          <w:sz w:val="28"/>
          <w:szCs w:val="28"/>
        </w:rPr>
        <w:t xml:space="preserve"> </w:t>
      </w:r>
    </w:p>
    <w:p w:rsidR="00B94333" w:rsidRDefault="000F33C8" w:rsidP="00B94333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0F33C8">
        <w:rPr>
          <w:b/>
          <w:color w:val="000000" w:themeColor="text1"/>
          <w:sz w:val="24"/>
          <w:szCs w:val="24"/>
        </w:rPr>
        <w:t xml:space="preserve"> </w:t>
      </w:r>
      <w:r w:rsidRPr="000F33C8">
        <w:rPr>
          <w:color w:val="000000" w:themeColor="text1"/>
          <w:sz w:val="24"/>
          <w:szCs w:val="24"/>
        </w:rPr>
        <w:t>“DISTANCE TO FUEL METER”.</w:t>
      </w:r>
    </w:p>
    <w:p w:rsidR="003E1800" w:rsidRPr="003E1800" w:rsidRDefault="003E1800" w:rsidP="00B94333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“</w:t>
      </w:r>
      <w:r w:rsidRPr="003E1800">
        <w:rPr>
          <w:bCs/>
          <w:color w:val="000000" w:themeColor="text1"/>
          <w:sz w:val="24"/>
          <w:szCs w:val="24"/>
        </w:rPr>
        <w:t>GUI Based Error Correction In Data Communication Using MATLAB</w:t>
      </w:r>
      <w:r>
        <w:rPr>
          <w:bCs/>
          <w:color w:val="000000" w:themeColor="text1"/>
          <w:sz w:val="24"/>
          <w:szCs w:val="24"/>
        </w:rPr>
        <w:t>”</w:t>
      </w:r>
    </w:p>
    <w:p w:rsidR="000F33C8" w:rsidRPr="000F33C8" w:rsidRDefault="000F33C8" w:rsidP="00B94333">
      <w:pPr>
        <w:pStyle w:val="ListParagraph"/>
        <w:numPr>
          <w:ilvl w:val="0"/>
          <w:numId w:val="9"/>
        </w:numPr>
        <w:rPr>
          <w:color w:val="808080" w:themeColor="background1" w:themeShade="80"/>
          <w:sz w:val="24"/>
          <w:szCs w:val="24"/>
        </w:rPr>
      </w:pPr>
      <w:r w:rsidRPr="000F33C8">
        <w:rPr>
          <w:color w:val="000000" w:themeColor="text1"/>
          <w:sz w:val="24"/>
          <w:szCs w:val="24"/>
        </w:rPr>
        <w:t>“AUTOMATIC ROOM LIGHT CONTROLLER BY USING ARDUINO AND SENSOR”.</w:t>
      </w:r>
    </w:p>
    <w:p w:rsidR="000F33C8" w:rsidRDefault="000F33C8" w:rsidP="000F33C8">
      <w:pPr>
        <w:pStyle w:val="ListParagraph"/>
        <w:ind w:left="643"/>
        <w:rPr>
          <w:color w:val="000000" w:themeColor="text1"/>
          <w:sz w:val="28"/>
          <w:szCs w:val="28"/>
        </w:rPr>
      </w:pPr>
    </w:p>
    <w:p w:rsidR="000F33C8" w:rsidRDefault="003E1800" w:rsidP="000F33C8">
      <w:pPr>
        <w:ind w:left="283"/>
        <w:rPr>
          <w:b/>
          <w:color w:val="808080" w:themeColor="background1" w:themeShade="80"/>
          <w:sz w:val="28"/>
          <w:szCs w:val="28"/>
        </w:rPr>
      </w:pPr>
      <w:r>
        <w:rPr>
          <w:b/>
          <w:color w:val="808080" w:themeColor="background1" w:themeShade="80"/>
          <w:sz w:val="28"/>
          <w:szCs w:val="28"/>
        </w:rPr>
        <w:t>INTERNSHIP</w:t>
      </w:r>
      <w:r w:rsidR="000F33C8" w:rsidRPr="000F33C8">
        <w:rPr>
          <w:b/>
          <w:color w:val="808080" w:themeColor="background1" w:themeShade="80"/>
          <w:sz w:val="28"/>
          <w:szCs w:val="28"/>
        </w:rPr>
        <w:t xml:space="preserve">   </w:t>
      </w:r>
    </w:p>
    <w:p w:rsidR="000F33C8" w:rsidRPr="000F33C8" w:rsidRDefault="000F33C8" w:rsidP="000F33C8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0F33C8">
        <w:rPr>
          <w:color w:val="000000" w:themeColor="text1"/>
          <w:sz w:val="24"/>
          <w:szCs w:val="24"/>
        </w:rPr>
        <w:t xml:space="preserve">Electric Loco Shed Ajani , Nagpur </w:t>
      </w:r>
    </w:p>
    <w:p w:rsidR="000F33C8" w:rsidRPr="000F33C8" w:rsidRDefault="000F33C8" w:rsidP="000F33C8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0F33C8">
        <w:rPr>
          <w:color w:val="000000" w:themeColor="text1"/>
          <w:sz w:val="24"/>
          <w:szCs w:val="24"/>
        </w:rPr>
        <w:t xml:space="preserve">Python Programming </w:t>
      </w:r>
    </w:p>
    <w:p w:rsidR="000F33C8" w:rsidRDefault="000F33C8" w:rsidP="000F33C8">
      <w:pPr>
        <w:pStyle w:val="ListParagraph"/>
        <w:ind w:left="643"/>
        <w:rPr>
          <w:color w:val="000000" w:themeColor="text1"/>
          <w:sz w:val="28"/>
          <w:szCs w:val="28"/>
        </w:rPr>
      </w:pPr>
    </w:p>
    <w:p w:rsidR="000F33C8" w:rsidRPr="000F33C8" w:rsidRDefault="000F33C8" w:rsidP="000F33C8">
      <w:pPr>
        <w:pStyle w:val="ListParagraph"/>
        <w:ind w:left="64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0F33C8" w:rsidRDefault="00D0256F">
      <w:pPr>
        <w:spacing w:line="276" w:lineRule="auto"/>
        <w:rPr>
          <w:b/>
          <w:color w:val="808080" w:themeColor="background1" w:themeShade="80"/>
          <w:sz w:val="28"/>
          <w:szCs w:val="28"/>
        </w:rPr>
      </w:pPr>
      <w:r w:rsidRPr="000F33C8">
        <w:rPr>
          <w:color w:val="000000" w:themeColor="text1"/>
        </w:rPr>
        <w:t xml:space="preserve"> </w:t>
      </w:r>
      <w:r w:rsidR="000F33C8">
        <w:rPr>
          <w:color w:val="000000" w:themeColor="text1"/>
        </w:rPr>
        <w:t xml:space="preserve">   </w:t>
      </w:r>
      <w:r w:rsidR="000F33C8" w:rsidRPr="000F33C8">
        <w:rPr>
          <w:b/>
          <w:color w:val="808080" w:themeColor="background1" w:themeShade="80"/>
          <w:sz w:val="28"/>
          <w:szCs w:val="28"/>
        </w:rPr>
        <w:t xml:space="preserve">STRENGTH </w:t>
      </w:r>
      <w:r w:rsidR="000F33C8">
        <w:rPr>
          <w:b/>
          <w:color w:val="808080" w:themeColor="background1" w:themeShade="80"/>
          <w:sz w:val="28"/>
          <w:szCs w:val="28"/>
        </w:rPr>
        <w:t xml:space="preserve">  </w:t>
      </w:r>
    </w:p>
    <w:p w:rsidR="000B5AEE" w:rsidRPr="000F33C8" w:rsidRDefault="000F33C8" w:rsidP="000F33C8">
      <w:pPr>
        <w:pStyle w:val="ListParagraph"/>
        <w:numPr>
          <w:ilvl w:val="0"/>
          <w:numId w:val="10"/>
        </w:numPr>
        <w:spacing w:line="276" w:lineRule="auto"/>
        <w:rPr>
          <w:color w:val="000000" w:themeColor="text1"/>
          <w:sz w:val="24"/>
          <w:szCs w:val="24"/>
        </w:rPr>
      </w:pPr>
      <w:r w:rsidRPr="000F33C8">
        <w:rPr>
          <w:color w:val="000000" w:themeColor="text1"/>
          <w:sz w:val="24"/>
          <w:szCs w:val="24"/>
        </w:rPr>
        <w:t>Responsible</w:t>
      </w:r>
    </w:p>
    <w:p w:rsidR="000F33C8" w:rsidRPr="000F33C8" w:rsidRDefault="000F33C8" w:rsidP="000F33C8">
      <w:pPr>
        <w:pStyle w:val="ListParagraph"/>
        <w:numPr>
          <w:ilvl w:val="0"/>
          <w:numId w:val="10"/>
        </w:numPr>
        <w:spacing w:line="276" w:lineRule="auto"/>
        <w:rPr>
          <w:color w:val="000000" w:themeColor="text1"/>
          <w:sz w:val="24"/>
          <w:szCs w:val="24"/>
        </w:rPr>
      </w:pPr>
      <w:r w:rsidRPr="000F33C8">
        <w:rPr>
          <w:color w:val="000000" w:themeColor="text1"/>
          <w:sz w:val="24"/>
          <w:szCs w:val="24"/>
        </w:rPr>
        <w:t>Hardworking</w:t>
      </w:r>
    </w:p>
    <w:p w:rsidR="000F33C8" w:rsidRPr="000F33C8" w:rsidRDefault="000F33C8" w:rsidP="000F33C8">
      <w:pPr>
        <w:pStyle w:val="ListParagraph"/>
        <w:numPr>
          <w:ilvl w:val="0"/>
          <w:numId w:val="10"/>
        </w:numPr>
        <w:spacing w:line="276" w:lineRule="auto"/>
        <w:rPr>
          <w:color w:val="000000" w:themeColor="text1"/>
          <w:sz w:val="24"/>
          <w:szCs w:val="24"/>
        </w:rPr>
      </w:pPr>
      <w:r w:rsidRPr="000F33C8">
        <w:rPr>
          <w:color w:val="000000" w:themeColor="text1"/>
          <w:sz w:val="24"/>
          <w:szCs w:val="24"/>
        </w:rPr>
        <w:t>Disciplined</w:t>
      </w:r>
    </w:p>
    <w:p w:rsidR="000F33C8" w:rsidRDefault="000F33C8" w:rsidP="000F33C8">
      <w:pPr>
        <w:pStyle w:val="ListParagraph"/>
        <w:numPr>
          <w:ilvl w:val="0"/>
          <w:numId w:val="10"/>
        </w:numPr>
        <w:spacing w:line="276" w:lineRule="auto"/>
        <w:rPr>
          <w:color w:val="000000" w:themeColor="text1"/>
          <w:sz w:val="24"/>
          <w:szCs w:val="24"/>
        </w:rPr>
      </w:pPr>
      <w:r w:rsidRPr="000F33C8">
        <w:rPr>
          <w:color w:val="000000" w:themeColor="text1"/>
          <w:sz w:val="24"/>
          <w:szCs w:val="24"/>
        </w:rPr>
        <w:t>Self-Learner</w:t>
      </w:r>
      <w:r>
        <w:rPr>
          <w:color w:val="000000" w:themeColor="text1"/>
          <w:sz w:val="24"/>
          <w:szCs w:val="24"/>
        </w:rPr>
        <w:t xml:space="preserve"> </w:t>
      </w:r>
    </w:p>
    <w:p w:rsidR="000F33C8" w:rsidRPr="003E1800" w:rsidRDefault="000F33C8" w:rsidP="000F33C8">
      <w:pPr>
        <w:spacing w:line="276" w:lineRule="auto"/>
        <w:rPr>
          <w:b/>
          <w:color w:val="000000" w:themeColor="text1"/>
          <w:sz w:val="24"/>
          <w:szCs w:val="24"/>
        </w:rPr>
      </w:pPr>
    </w:p>
    <w:p w:rsidR="000F33C8" w:rsidRPr="003E1800" w:rsidRDefault="000F33C8" w:rsidP="000F33C8">
      <w:pPr>
        <w:spacing w:line="276" w:lineRule="auto"/>
        <w:rPr>
          <w:b/>
          <w:color w:val="808080" w:themeColor="background1" w:themeShade="80"/>
          <w:sz w:val="28"/>
          <w:szCs w:val="28"/>
        </w:rPr>
      </w:pPr>
      <w:r w:rsidRPr="003E1800">
        <w:rPr>
          <w:b/>
          <w:color w:val="808080" w:themeColor="background1" w:themeShade="80"/>
          <w:sz w:val="28"/>
          <w:szCs w:val="28"/>
        </w:rPr>
        <w:t>CERTI</w:t>
      </w:r>
      <w:r w:rsidR="00823114" w:rsidRPr="003E1800">
        <w:rPr>
          <w:b/>
          <w:color w:val="808080" w:themeColor="background1" w:themeShade="80"/>
          <w:sz w:val="28"/>
          <w:szCs w:val="28"/>
        </w:rPr>
        <w:t xml:space="preserve">FICATION </w:t>
      </w:r>
    </w:p>
    <w:p w:rsidR="00823114" w:rsidRPr="003E1800" w:rsidRDefault="00823114" w:rsidP="00584262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 w:rsidRPr="003E1800">
        <w:rPr>
          <w:color w:val="000000" w:themeColor="text1"/>
          <w:sz w:val="24"/>
          <w:szCs w:val="24"/>
        </w:rPr>
        <w:t>VLSI Design</w:t>
      </w:r>
      <w:r w:rsidR="00584262" w:rsidRPr="003E1800">
        <w:rPr>
          <w:color w:val="000000" w:themeColor="text1"/>
          <w:sz w:val="24"/>
          <w:szCs w:val="24"/>
        </w:rPr>
        <w:t xml:space="preserve"> Using Verilog HDL- Workshop.</w:t>
      </w:r>
    </w:p>
    <w:p w:rsidR="00584262" w:rsidRPr="003E1800" w:rsidRDefault="00584262" w:rsidP="00584262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 w:rsidRPr="003E1800">
        <w:rPr>
          <w:color w:val="000000" w:themeColor="text1"/>
          <w:sz w:val="24"/>
          <w:szCs w:val="24"/>
        </w:rPr>
        <w:t xml:space="preserve">Soft Skill Training for Barclays organized by Global </w:t>
      </w:r>
      <w:r w:rsidR="003E1800" w:rsidRPr="003E1800">
        <w:rPr>
          <w:color w:val="000000" w:themeColor="text1"/>
          <w:sz w:val="24"/>
          <w:szCs w:val="24"/>
        </w:rPr>
        <w:t>Talent Track</w:t>
      </w:r>
      <w:r w:rsidRPr="003E1800">
        <w:rPr>
          <w:color w:val="000000" w:themeColor="text1"/>
          <w:sz w:val="24"/>
          <w:szCs w:val="24"/>
        </w:rPr>
        <w:t>.</w:t>
      </w:r>
    </w:p>
    <w:p w:rsidR="003E1800" w:rsidRPr="003E1800" w:rsidRDefault="003E1800" w:rsidP="00584262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 w:rsidRPr="003E1800">
        <w:rPr>
          <w:color w:val="000000" w:themeColor="text1"/>
          <w:sz w:val="24"/>
          <w:szCs w:val="24"/>
        </w:rPr>
        <w:t>Quizonix-2018</w:t>
      </w:r>
    </w:p>
    <w:p w:rsidR="003E1800" w:rsidRDefault="003E1800" w:rsidP="00584262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 w:rsidRPr="003E1800">
        <w:rPr>
          <w:color w:val="000000" w:themeColor="text1"/>
          <w:sz w:val="24"/>
          <w:szCs w:val="24"/>
        </w:rPr>
        <w:t>Antenna Designing and Fabrication (CYRONICS INSTRUMENTS PVT.LTD.)</w:t>
      </w:r>
    </w:p>
    <w:p w:rsidR="00BA622F" w:rsidRDefault="00BA622F" w:rsidP="00BA622F">
      <w:pPr>
        <w:tabs>
          <w:tab w:val="left" w:pos="228"/>
        </w:tabs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Place:                                                                                            Your’ Faithfully</w:t>
      </w:r>
    </w:p>
    <w:p w:rsidR="00BA622F" w:rsidRDefault="00BA622F" w:rsidP="00BA622F">
      <w:pPr>
        <w:tabs>
          <w:tab w:val="left" w:pos="228"/>
        </w:tabs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Nagpur                                                                                       Neha S. Sontakke</w:t>
      </w:r>
    </w:p>
    <w:sectPr w:rsidR="00BA622F">
      <w:footerReference w:type="default" r:id="rId11"/>
      <w:head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E08" w:rsidRDefault="006F1E08">
      <w:pPr>
        <w:spacing w:after="0" w:line="240" w:lineRule="auto"/>
      </w:pPr>
      <w:r>
        <w:separator/>
      </w:r>
    </w:p>
  </w:endnote>
  <w:endnote w:type="continuationSeparator" w:id="0">
    <w:p w:rsidR="006F1E08" w:rsidRDefault="006F1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AEE" w:rsidRDefault="00490045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E2260AA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22FC1AD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35CA44E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0B5AEE" w:rsidRDefault="00490045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B5AEE" w:rsidRDefault="00490045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0B5AEE" w:rsidRDefault="00490045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E08" w:rsidRDefault="006F1E08">
      <w:pPr>
        <w:spacing w:after="0" w:line="240" w:lineRule="auto"/>
      </w:pPr>
      <w:r>
        <w:separator/>
      </w:r>
    </w:p>
  </w:footnote>
  <w:footnote w:type="continuationSeparator" w:id="0">
    <w:p w:rsidR="006F1E08" w:rsidRDefault="006F1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AEE" w:rsidRDefault="00490045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CC04607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E139AA3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CC21356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0B5AEE" w:rsidRDefault="000B5A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C0B7B"/>
    <w:multiLevelType w:val="hybridMultilevel"/>
    <w:tmpl w:val="7DE08F1C"/>
    <w:lvl w:ilvl="0" w:tplc="4009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>
    <w:nsid w:val="18703734"/>
    <w:multiLevelType w:val="hybridMultilevel"/>
    <w:tmpl w:val="1A4E8EA8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">
    <w:nsid w:val="20B3360B"/>
    <w:multiLevelType w:val="hybridMultilevel"/>
    <w:tmpl w:val="537E60EA"/>
    <w:lvl w:ilvl="0" w:tplc="58CC1354">
      <w:start w:val="1"/>
      <w:numFmt w:val="decimal"/>
      <w:lvlText w:val="%1."/>
      <w:lvlJc w:val="left"/>
      <w:pPr>
        <w:ind w:left="643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7439B"/>
    <w:multiLevelType w:val="hybridMultilevel"/>
    <w:tmpl w:val="BA804D0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BF77AF"/>
    <w:multiLevelType w:val="hybridMultilevel"/>
    <w:tmpl w:val="68B09A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CA0E0E"/>
    <w:multiLevelType w:val="hybridMultilevel"/>
    <w:tmpl w:val="9AE2761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584617"/>
    <w:multiLevelType w:val="hybridMultilevel"/>
    <w:tmpl w:val="32F66EF8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1">
    <w:nsid w:val="7CC571FD"/>
    <w:multiLevelType w:val="hybridMultilevel"/>
    <w:tmpl w:val="84D8B728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11"/>
  </w:num>
  <w:num w:numId="6">
    <w:abstractNumId w:val="5"/>
  </w:num>
  <w:num w:numId="7">
    <w:abstractNumId w:val="2"/>
  </w:num>
  <w:num w:numId="8">
    <w:abstractNumId w:val="8"/>
  </w:num>
  <w:num w:numId="9">
    <w:abstractNumId w:val="3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1C"/>
    <w:rsid w:val="000B5AEE"/>
    <w:rsid w:val="000F33C8"/>
    <w:rsid w:val="003E1800"/>
    <w:rsid w:val="00490045"/>
    <w:rsid w:val="00501222"/>
    <w:rsid w:val="00584262"/>
    <w:rsid w:val="006F1E08"/>
    <w:rsid w:val="00735A1C"/>
    <w:rsid w:val="00823114"/>
    <w:rsid w:val="00AD3555"/>
    <w:rsid w:val="00B17E8C"/>
    <w:rsid w:val="00B94333"/>
    <w:rsid w:val="00BA622F"/>
    <w:rsid w:val="00D0256F"/>
    <w:rsid w:val="00EC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82A57-0707-480B-BD13-331581AC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B94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3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3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3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3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46D4B68E504A72A5652B997EA30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3812B-47F2-4320-959F-EF6D2E141252}"/>
      </w:docPartPr>
      <w:docPartBody>
        <w:p w:rsidR="000C63DC" w:rsidRDefault="00AA5809">
          <w:pPr>
            <w:pStyle w:val="5E46D4B68E504A72A5652B997EA3086F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A3106BCA9CE41FF935659EC1C1AD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A19AB-9E1C-45B2-9421-3C68F8D60186}"/>
      </w:docPartPr>
      <w:docPartBody>
        <w:p w:rsidR="00000000" w:rsidRDefault="00424233" w:rsidP="00424233">
          <w:pPr>
            <w:pStyle w:val="5A3106BCA9CE41FF935659EC1C1AD36D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30CF604823054B0B99F72EF8248C2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0D6F0-C806-48C7-A7AF-D048F1033182}"/>
      </w:docPartPr>
      <w:docPartBody>
        <w:p w:rsidR="00000000" w:rsidRDefault="00424233" w:rsidP="00424233">
          <w:pPr>
            <w:pStyle w:val="30CF604823054B0B99F72EF8248C2637"/>
          </w:pPr>
          <w:r>
            <w:rPr>
              <w:rStyle w:val="PlaceholderText"/>
            </w:rPr>
            <w:t>[Type your e-mail]</w:t>
          </w:r>
        </w:p>
      </w:docPartBody>
    </w:docPart>
    <w:docPart>
      <w:docPartPr>
        <w:name w:val="32B64C2540854872A0D8254C67DBC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55550-77A3-424B-93AF-20952B7127E8}"/>
      </w:docPartPr>
      <w:docPartBody>
        <w:p w:rsidR="00000000" w:rsidRDefault="00424233" w:rsidP="00424233">
          <w:pPr>
            <w:pStyle w:val="32B64C2540854872A0D8254C67DBC17E"/>
          </w:pPr>
          <w:r>
            <w:rPr>
              <w:rStyle w:val="PlaceholderText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09"/>
    <w:rsid w:val="000C63DC"/>
    <w:rsid w:val="00424233"/>
    <w:rsid w:val="00815C5D"/>
    <w:rsid w:val="00AA5809"/>
    <w:rsid w:val="00F1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424233"/>
    <w:rPr>
      <w:color w:val="808080"/>
    </w:rPr>
  </w:style>
  <w:style w:type="paragraph" w:customStyle="1" w:styleId="5E46D4B68E504A72A5652B997EA3086F">
    <w:name w:val="5E46D4B68E504A72A5652B997EA3086F"/>
  </w:style>
  <w:style w:type="paragraph" w:customStyle="1" w:styleId="FFC7C6D2B19E472795C46FDFB88BE386">
    <w:name w:val="FFC7C6D2B19E472795C46FDFB88BE386"/>
  </w:style>
  <w:style w:type="paragraph" w:customStyle="1" w:styleId="107CAA76AB33492A86921E687BCFEF86">
    <w:name w:val="107CAA76AB33492A86921E687BCFEF86"/>
  </w:style>
  <w:style w:type="paragraph" w:customStyle="1" w:styleId="487A5AFDF67C4E5A932393C5AD0C3060">
    <w:name w:val="487A5AFDF67C4E5A932393C5AD0C3060"/>
  </w:style>
  <w:style w:type="paragraph" w:customStyle="1" w:styleId="4177B9CF17284DA8924027D21814CDDB">
    <w:name w:val="4177B9CF17284DA8924027D21814CDDB"/>
  </w:style>
  <w:style w:type="paragraph" w:customStyle="1" w:styleId="78D3E82A848A48A387F10CB0447DFADA">
    <w:name w:val="78D3E82A848A48A387F10CB0447DFADA"/>
  </w:style>
  <w:style w:type="paragraph" w:customStyle="1" w:styleId="2C1DBEEA7E9248A383C7931777BF0519">
    <w:name w:val="2C1DBEEA7E9248A383C7931777BF0519"/>
  </w:style>
  <w:style w:type="paragraph" w:customStyle="1" w:styleId="C24517197C824E6982705DA2A1C64C3E">
    <w:name w:val="C24517197C824E6982705DA2A1C64C3E"/>
  </w:style>
  <w:style w:type="paragraph" w:customStyle="1" w:styleId="712C00F1B2534568A03F863ADAF77CFB">
    <w:name w:val="712C00F1B2534568A03F863ADAF77CFB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5308811B11F94D3CAA5F7E853F5FE2E1">
    <w:name w:val="5308811B11F94D3CAA5F7E853F5FE2E1"/>
  </w:style>
  <w:style w:type="paragraph" w:customStyle="1" w:styleId="A5CCC0813586445A83EA314079231AC1">
    <w:name w:val="A5CCC0813586445A83EA314079231AC1"/>
  </w:style>
  <w:style w:type="paragraph" w:customStyle="1" w:styleId="42D953C42A164834B037DE5DADF3D22E">
    <w:name w:val="42D953C42A164834B037DE5DADF3D22E"/>
  </w:style>
  <w:style w:type="paragraph" w:customStyle="1" w:styleId="EAE7377324B94D69A4BAE2A635DC2101">
    <w:name w:val="EAE7377324B94D69A4BAE2A635DC2101"/>
  </w:style>
  <w:style w:type="paragraph" w:customStyle="1" w:styleId="1D51B1B2D0D7454AB5EDA2609D4F62D5">
    <w:name w:val="1D51B1B2D0D7454AB5EDA2609D4F62D5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D3EBF08675CE4034A5F64034D9557FE9">
    <w:name w:val="D3EBF08675CE4034A5F64034D9557FE9"/>
  </w:style>
  <w:style w:type="paragraph" w:customStyle="1" w:styleId="F1B07377D9F14A6A9AF9BFE7D79F2D91">
    <w:name w:val="F1B07377D9F14A6A9AF9BFE7D79F2D91"/>
  </w:style>
  <w:style w:type="paragraph" w:customStyle="1" w:styleId="025673AAFD914D73A8F1327AB915A76B">
    <w:name w:val="025673AAFD914D73A8F1327AB915A76B"/>
  </w:style>
  <w:style w:type="paragraph" w:customStyle="1" w:styleId="155312690DCF40568E9B6052382FA2D1">
    <w:name w:val="155312690DCF40568E9B6052382FA2D1"/>
  </w:style>
  <w:style w:type="paragraph" w:customStyle="1" w:styleId="8B2121D7222A42388F9C271E6619DA35">
    <w:name w:val="8B2121D7222A42388F9C271E6619DA35"/>
    <w:rsid w:val="00424233"/>
  </w:style>
  <w:style w:type="paragraph" w:customStyle="1" w:styleId="47EF6F3BB6D7423C8E6B7A059BFD1CEE">
    <w:name w:val="47EF6F3BB6D7423C8E6B7A059BFD1CEE"/>
    <w:rsid w:val="00424233"/>
  </w:style>
  <w:style w:type="paragraph" w:customStyle="1" w:styleId="A1312157D9CD4E4D9A218BB1577FF214">
    <w:name w:val="A1312157D9CD4E4D9A218BB1577FF214"/>
    <w:rsid w:val="00424233"/>
  </w:style>
  <w:style w:type="paragraph" w:customStyle="1" w:styleId="ED4EE9090E8243B89AD3BA22EF12461E">
    <w:name w:val="ED4EE9090E8243B89AD3BA22EF12461E"/>
    <w:rsid w:val="00424233"/>
  </w:style>
  <w:style w:type="paragraph" w:customStyle="1" w:styleId="E2710E5679FD44188C0AA659A27BFB81">
    <w:name w:val="E2710E5679FD44188C0AA659A27BFB81"/>
    <w:rsid w:val="00424233"/>
  </w:style>
  <w:style w:type="paragraph" w:customStyle="1" w:styleId="5A3106BCA9CE41FF935659EC1C1AD36D">
    <w:name w:val="5A3106BCA9CE41FF935659EC1C1AD36D"/>
    <w:rsid w:val="00424233"/>
  </w:style>
  <w:style w:type="paragraph" w:customStyle="1" w:styleId="30CF604823054B0B99F72EF8248C2637">
    <w:name w:val="30CF604823054B0B99F72EF8248C2637"/>
    <w:rsid w:val="00424233"/>
  </w:style>
  <w:style w:type="paragraph" w:customStyle="1" w:styleId="E856BE5CCF7E461F96194BCC5593AC7E">
    <w:name w:val="E856BE5CCF7E461F96194BCC5593AC7E"/>
    <w:rsid w:val="00424233"/>
  </w:style>
  <w:style w:type="paragraph" w:customStyle="1" w:styleId="32B64C2540854872A0D8254C67DBC17E">
    <w:name w:val="32B64C2540854872A0D8254C67DBC17E"/>
    <w:rsid w:val="00424233"/>
  </w:style>
  <w:style w:type="paragraph" w:customStyle="1" w:styleId="0FA526B562E448A990D1E61D11EDE944">
    <w:name w:val="0FA526B562E448A990D1E61D11EDE944"/>
    <w:rsid w:val="004242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Address: At Ramji Ambedkar Nagar, 8Th Mile Amravati Road Nagpur (440023)</CompanyPhone>
  <CompanyFax/>
  <CompanyEmail>Email: - nehasontakke123@gmail.com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4B9F6D3-3C7B-4987-BBB3-649622079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22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s. sontakke</dc:creator>
  <cp:lastModifiedBy>Windows User</cp:lastModifiedBy>
  <cp:revision>3</cp:revision>
  <dcterms:created xsi:type="dcterms:W3CDTF">2021-10-26T09:18:00Z</dcterms:created>
  <dcterms:modified xsi:type="dcterms:W3CDTF">2021-10-26T09:43:00Z</dcterms:modified>
</cp:coreProperties>
</file>